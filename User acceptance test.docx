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4486703"/>
        <w:docPartObj>
          <w:docPartGallery w:val="Cover Pages"/>
          <w:docPartUnique/>
        </w:docPartObj>
      </w:sdtPr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423AA1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423AA1" w:rsidRDefault="00423AA1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23AA1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423AA1" w:rsidRDefault="00423AA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423AA1" w:rsidRDefault="00423AA1" w:rsidP="003D59F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23AA1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423AA1" w14:paraId="2FB157A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78DD58" w14:textId="77777777" w:rsidR="00423AA1" w:rsidRDefault="00423AA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08BF536040343D18492C13F99FE003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PANUPAK VICHAIDIT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10ED17873304ACBB3B3A9F2416A1ED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4-02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0DD049BF" w14:textId="77777777" w:rsidR="00423AA1" w:rsidRDefault="00423AA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2/20/14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27950FB28A248D1B80B9A4225F9387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A9D086" w14:textId="1D84B03B" w:rsidR="00423AA1" w:rsidRDefault="00423AA1" w:rsidP="00454B4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cs/>
                                                    <w:lang w:bidi="th-TH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17BA91C" w14:textId="77777777" w:rsidR="00423AA1" w:rsidRDefault="00423AA1"/>
                                  </w:tc>
                                </w:tr>
                              </w:tbl>
                              <w:p w14:paraId="436502F6" w14:textId="77777777" w:rsidR="00423AA1" w:rsidRDefault="00423AA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A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423AA1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423AA1" w:rsidRDefault="00423AA1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23AA1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423AA1" w:rsidRDefault="00423AA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423AA1" w:rsidRDefault="00423AA1" w:rsidP="003D59F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23AA1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423AA1" w14:paraId="2FB157A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78DD58" w14:textId="77777777" w:rsidR="00423AA1" w:rsidRDefault="00423AA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08BF536040343D18492C13F99FE003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PANUPAK VICHAIDIT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10ED17873304ACBB3B3A9F2416A1ED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2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DD049BF" w14:textId="77777777" w:rsidR="00423AA1" w:rsidRDefault="00423AA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2/20/14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27950FB28A248D1B80B9A4225F938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A9D086" w14:textId="1D84B03B" w:rsidR="00423AA1" w:rsidRDefault="00423AA1" w:rsidP="00454B4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SE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cs/>
                                              <w:lang w:bidi="th-TH"/>
                                            </w:rPr>
                                            <w:t>323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17BA91C" w14:textId="77777777" w:rsidR="00423AA1" w:rsidRDefault="00423AA1"/>
                            </w:tc>
                          </w:tr>
                        </w:tbl>
                        <w:p w14:paraId="436502F6" w14:textId="77777777" w:rsidR="00423AA1" w:rsidRDefault="00423AA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Heading1"/>
      </w:pPr>
      <w:bookmarkStart w:id="0" w:name="_Toc381175968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Heading2"/>
      </w:pPr>
      <w:bookmarkStart w:id="1" w:name="_Toc381175969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14:paraId="25F8FD8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14:paraId="5C220EA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</w:tcPr>
          <w:p w14:paraId="1E2D49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</w:tcPr>
          <w:p w14:paraId="4A5956D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</w:tcPr>
          <w:p w14:paraId="6065300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" w:name="Text1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76DEB514" w14:textId="77777777" w:rsidTr="00EE5DA1">
        <w:tc>
          <w:tcPr>
            <w:tcW w:w="1188" w:type="dxa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E380695" w14:textId="77777777" w:rsidTr="00EE5DA1">
        <w:tc>
          <w:tcPr>
            <w:tcW w:w="1188" w:type="dxa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  <w:tr w:rsidR="00454B44" w:rsidRPr="00454B44" w14:paraId="1BCBA06C" w14:textId="77777777" w:rsidTr="00EE5DA1">
        <w:tc>
          <w:tcPr>
            <w:tcW w:w="1188" w:type="dxa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4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4"/>
          </w:p>
        </w:tc>
        <w:tc>
          <w:tcPr>
            <w:tcW w:w="2340" w:type="dxa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2340" w:type="dxa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3240" w:type="dxa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7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Heading2"/>
      </w:pPr>
      <w:bookmarkStart w:id="18" w:name="_Toc381175970"/>
      <w:r>
        <w:t>Reviewer</w:t>
      </w:r>
      <w:bookmarkEnd w:id="18"/>
      <w:r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080"/>
      </w:tblGrid>
      <w:tr w:rsidR="00454B44" w:rsidRPr="00454B44" w14:paraId="1240B84E" w14:textId="77777777" w:rsidTr="00454B44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454B44">
        <w:trPr>
          <w:trHeight w:val="98"/>
        </w:trPr>
        <w:tc>
          <w:tcPr>
            <w:tcW w:w="2448" w:type="dxa"/>
          </w:tcPr>
          <w:p w14:paraId="57EB4AA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Matut </w:t>
            </w:r>
          </w:p>
        </w:tc>
        <w:tc>
          <w:tcPr>
            <w:tcW w:w="1980" w:type="dxa"/>
          </w:tcPr>
          <w:p w14:paraId="789B92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080" w:type="dxa"/>
          </w:tcPr>
          <w:p w14:paraId="0354F98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12941F0" w14:textId="77777777" w:rsidTr="00454B44">
        <w:trPr>
          <w:trHeight w:val="144"/>
        </w:trPr>
        <w:tc>
          <w:tcPr>
            <w:tcW w:w="2448" w:type="dxa"/>
          </w:tcPr>
          <w:p w14:paraId="0EDA467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980" w:type="dxa"/>
          </w:tcPr>
          <w:p w14:paraId="66CD550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1" w:name="Text27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1"/>
          </w:p>
        </w:tc>
        <w:tc>
          <w:tcPr>
            <w:tcW w:w="1080" w:type="dxa"/>
          </w:tcPr>
          <w:p w14:paraId="6E43268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70CCB2CE" w14:textId="77777777" w:rsidTr="00454B44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2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3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3"/>
          </w:p>
        </w:tc>
        <w:tc>
          <w:tcPr>
            <w:tcW w:w="1080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454B44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4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5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5"/>
          </w:p>
        </w:tc>
        <w:tc>
          <w:tcPr>
            <w:tcW w:w="1080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454B44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6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7"/>
          </w:p>
        </w:tc>
        <w:tc>
          <w:tcPr>
            <w:tcW w:w="1080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Content>
        <w:p w14:paraId="5C7FC08F" w14:textId="77777777" w:rsidR="00F12063" w:rsidRDefault="00F12063">
          <w:pPr>
            <w:pStyle w:val="TOCHeading"/>
          </w:pPr>
          <w:r>
            <w:t>Table of Contents</w:t>
          </w:r>
        </w:p>
        <w:p w14:paraId="7A8FC040" w14:textId="77777777" w:rsidR="00F57E68" w:rsidRDefault="00F12063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75968" w:history="1">
            <w:r w:rsidR="00F57E68" w:rsidRPr="00260410">
              <w:rPr>
                <w:rStyle w:val="Hyperlink"/>
                <w:noProof/>
              </w:rPr>
              <w:t>Revision history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7CF52A7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69" w:history="1">
            <w:r w:rsidR="00F57E68" w:rsidRPr="00260410">
              <w:rPr>
                <w:rStyle w:val="Hyperlink"/>
                <w:noProof/>
              </w:rPr>
              <w:t>Change Record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_Toc381175969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7A2D72A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0" w:history="1">
            <w:r w:rsidR="00F57E68" w:rsidRPr="00260410">
              <w:rPr>
                <w:rStyle w:val="Hyperlink"/>
                <w:noProof/>
              </w:rPr>
              <w:t>Reviewer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D2541E5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1" w:history="1">
            <w:r w:rsidR="00F57E68" w:rsidRPr="00260410">
              <w:rPr>
                <w:rStyle w:val="Hyperlink"/>
                <w:noProof/>
              </w:rPr>
              <w:t>References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95DCDA6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2" w:history="1">
            <w:r w:rsidR="00F57E68" w:rsidRPr="00260410">
              <w:rPr>
                <w:rStyle w:val="Hyperlink"/>
                <w:noProof/>
              </w:rPr>
              <w:t>Introduction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2EA74308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3" w:history="1">
            <w:r w:rsidR="00F57E68" w:rsidRPr="00260410">
              <w:rPr>
                <w:rStyle w:val="Hyperlink"/>
                <w:noProof/>
              </w:rPr>
              <w:t>Responsibility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1C348B2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4" w:history="1">
            <w:r w:rsidR="00F57E68" w:rsidRPr="00260410">
              <w:rPr>
                <w:rStyle w:val="Hyperlink"/>
                <w:noProof/>
              </w:rPr>
              <w:t>Test Item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_Toc381175974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BC8B6BF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5" w:history="1">
            <w:r w:rsidR="00F57E68" w:rsidRPr="00260410">
              <w:rPr>
                <w:rStyle w:val="Hyperlink"/>
                <w:noProof/>
              </w:rPr>
              <w:t>Test tools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_Toc381175975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E178E4E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6" w:history="1">
            <w:r w:rsidR="00F57E68" w:rsidRPr="00260410">
              <w:rPr>
                <w:rStyle w:val="Hyperlink"/>
                <w:noProof/>
              </w:rPr>
              <w:t>Test Environment requirement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_Toc381175976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68BB4D21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7" w:history="1">
            <w:r w:rsidR="00F57E68" w:rsidRPr="00260410">
              <w:rPr>
                <w:rStyle w:val="Hyperlink"/>
                <w:noProof/>
              </w:rPr>
              <w:t>Features to be tested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_Toc381175977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748AE27F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8" w:history="1">
            <w:r w:rsidR="00F57E68" w:rsidRPr="00260410">
              <w:rPr>
                <w:rStyle w:val="Hyperlink"/>
                <w:noProof/>
              </w:rPr>
              <w:t>Test case of User acceptance Test (UAT)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_Toc381175978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0F20177A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79" w:history="1">
            <w:r w:rsidR="00F57E68" w:rsidRPr="00260410">
              <w:rPr>
                <w:rStyle w:val="Hyperlink"/>
                <w:b/>
                <w:bCs/>
                <w:noProof/>
              </w:rPr>
              <w:t>UAT_TC 01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_Toc381175979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4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5D31682E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0" w:history="1">
            <w:r w:rsidR="00F57E68" w:rsidRPr="00260410">
              <w:rPr>
                <w:rStyle w:val="Hyperlink"/>
                <w:b/>
                <w:bCs/>
                <w:noProof/>
              </w:rPr>
              <w:t>UAT_TC 02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_Toc381175980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8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7683C7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1" w:history="1">
            <w:r w:rsidR="00F57E68" w:rsidRPr="00260410">
              <w:rPr>
                <w:rStyle w:val="Hyperlink"/>
                <w:b/>
                <w:bCs/>
                <w:noProof/>
              </w:rPr>
              <w:t>UAT_TC 03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_Toc381175981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10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1CAA45AF" w14:textId="77777777" w:rsidR="00F57E68" w:rsidRDefault="00423AA1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2" w:history="1">
            <w:r w:rsidR="00F57E68" w:rsidRPr="00260410">
              <w:rPr>
                <w:rStyle w:val="Hyperlink"/>
                <w:b/>
                <w:bCs/>
                <w:noProof/>
              </w:rPr>
              <w:t>UAT_TC 04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_Toc381175982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13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B3FFCA0" w14:textId="77777777" w:rsidR="00F57E68" w:rsidRDefault="00423AA1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175983" w:history="1">
            <w:r w:rsidR="00F57E68" w:rsidRPr="00260410">
              <w:rPr>
                <w:rStyle w:val="Hyperlink"/>
                <w:noProof/>
              </w:rPr>
              <w:t>Pass and Fail Criteria</w:t>
            </w:r>
            <w:r w:rsidR="00F57E68">
              <w:rPr>
                <w:noProof/>
                <w:webHidden/>
              </w:rPr>
              <w:tab/>
            </w:r>
            <w:r w:rsidR="00F57E68">
              <w:rPr>
                <w:noProof/>
                <w:webHidden/>
              </w:rPr>
              <w:fldChar w:fldCharType="begin"/>
            </w:r>
            <w:r w:rsidR="00F57E68">
              <w:rPr>
                <w:noProof/>
                <w:webHidden/>
              </w:rPr>
              <w:instrText xml:space="preserve"> PAGEREF _Toc381175983 \h </w:instrText>
            </w:r>
            <w:r w:rsidR="00F57E68">
              <w:rPr>
                <w:noProof/>
                <w:webHidden/>
              </w:rPr>
            </w:r>
            <w:r w:rsidR="00F57E68">
              <w:rPr>
                <w:noProof/>
                <w:webHidden/>
              </w:rPr>
              <w:fldChar w:fldCharType="separate"/>
            </w:r>
            <w:r w:rsidR="00F57E68">
              <w:rPr>
                <w:noProof/>
                <w:webHidden/>
              </w:rPr>
              <w:t>16</w:t>
            </w:r>
            <w:r w:rsidR="00F57E68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6D71DA96" w14:textId="77777777" w:rsidR="00F12063" w:rsidRDefault="00F12063" w:rsidP="00454B44"/>
    <w:p w14:paraId="43DB9C96" w14:textId="77777777" w:rsidR="00F12063" w:rsidRDefault="00F12063" w:rsidP="00454B44"/>
    <w:p w14:paraId="5B12F624" w14:textId="77777777" w:rsidR="00F12063" w:rsidRDefault="00F12063" w:rsidP="00454B44"/>
    <w:p w14:paraId="0179A025" w14:textId="77777777" w:rsidR="00F12063" w:rsidRDefault="00F12063" w:rsidP="00454B44"/>
    <w:p w14:paraId="32014F7C" w14:textId="77777777" w:rsidR="00F12063" w:rsidRDefault="00F12063" w:rsidP="00454B44"/>
    <w:p w14:paraId="775309AF" w14:textId="77777777" w:rsidR="00B07163" w:rsidRDefault="00B07163" w:rsidP="00B07163"/>
    <w:p w14:paraId="47A76869" w14:textId="77777777" w:rsidR="00B07163" w:rsidRDefault="00B07163" w:rsidP="00B07163"/>
    <w:p w14:paraId="7C5D60AD" w14:textId="77777777" w:rsidR="00B07163" w:rsidRDefault="00B07163" w:rsidP="00B07163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Heading1"/>
      </w:pPr>
      <w:bookmarkStart w:id="28" w:name="_Toc381175971"/>
      <w:r>
        <w:t>References</w:t>
      </w:r>
      <w:bookmarkEnd w:id="28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Heading1"/>
      </w:pPr>
      <w:bookmarkStart w:id="29" w:name="_Toc381175972"/>
      <w:r>
        <w:t>Introduction</w:t>
      </w:r>
      <w:bookmarkEnd w:id="29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Heading1"/>
      </w:pPr>
      <w:bookmarkStart w:id="30" w:name="_Toc381175973"/>
      <w:r>
        <w:t>Responsibility</w:t>
      </w:r>
      <w:bookmarkEnd w:id="3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332AE" w14:paraId="3A5F7F25" w14:textId="77777777" w:rsidTr="00D61D41">
        <w:tc>
          <w:tcPr>
            <w:tcW w:w="4495" w:type="dxa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4855" w:type="dxa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D61D41">
        <w:tc>
          <w:tcPr>
            <w:tcW w:w="4495" w:type="dxa"/>
          </w:tcPr>
          <w:p w14:paraId="7C9D93B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4439D00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1CA80C4B" w14:textId="77777777" w:rsidTr="00D61D41">
        <w:tc>
          <w:tcPr>
            <w:tcW w:w="4495" w:type="dxa"/>
          </w:tcPr>
          <w:p w14:paraId="03AFF3E8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102CAAFB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68FDFFAA" w14:textId="77777777" w:rsidTr="00D61D41">
        <w:tc>
          <w:tcPr>
            <w:tcW w:w="4495" w:type="dxa"/>
          </w:tcPr>
          <w:p w14:paraId="75EC5A0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0747CFDD" w14:textId="77777777" w:rsidR="001332AE" w:rsidRDefault="001332AE" w:rsidP="00E742F9">
            <w:pPr>
              <w:rPr>
                <w:b/>
                <w:bCs/>
              </w:rPr>
            </w:pPr>
          </w:p>
        </w:tc>
      </w:tr>
      <w:tr w:rsidR="001332AE" w14:paraId="074F5DB3" w14:textId="77777777" w:rsidTr="00D61D41">
        <w:tc>
          <w:tcPr>
            <w:tcW w:w="4495" w:type="dxa"/>
          </w:tcPr>
          <w:p w14:paraId="7346074E" w14:textId="77777777" w:rsidR="001332AE" w:rsidRDefault="001332AE" w:rsidP="00E742F9">
            <w:pPr>
              <w:rPr>
                <w:b/>
                <w:bCs/>
              </w:rPr>
            </w:pPr>
          </w:p>
        </w:tc>
        <w:tc>
          <w:tcPr>
            <w:tcW w:w="4855" w:type="dxa"/>
          </w:tcPr>
          <w:p w14:paraId="6093206A" w14:textId="77777777" w:rsidR="001332AE" w:rsidRDefault="001332AE" w:rsidP="00E742F9">
            <w:pPr>
              <w:rPr>
                <w:b/>
                <w:bCs/>
              </w:rPr>
            </w:pPr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Heading1"/>
      </w:pPr>
      <w:bookmarkStart w:id="31" w:name="_Toc381175974"/>
      <w:r>
        <w:t>Test Item</w:t>
      </w:r>
      <w:bookmarkEnd w:id="31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Heading1"/>
      </w:pPr>
      <w:bookmarkStart w:id="32" w:name="_Toc381175975"/>
      <w:r>
        <w:t>Test tools</w:t>
      </w:r>
      <w:bookmarkEnd w:id="32"/>
    </w:p>
    <w:p w14:paraId="13D2CA37" w14:textId="77777777" w:rsidR="00E742F9" w:rsidRDefault="00E742F9" w:rsidP="00E742F9">
      <w:pPr>
        <w:rPr>
          <w:sz w:val="20"/>
          <w:szCs w:val="20"/>
        </w:rPr>
      </w:pPr>
    </w:p>
    <w:p w14:paraId="18A4690A" w14:textId="77777777" w:rsidR="00E742F9" w:rsidRDefault="00E742F9" w:rsidP="00E742F9">
      <w:pPr>
        <w:pStyle w:val="Heading1"/>
      </w:pPr>
      <w:bookmarkStart w:id="33" w:name="_Toc381175976"/>
      <w:r>
        <w:t>Test Environment requirement</w:t>
      </w:r>
      <w:bookmarkEnd w:id="33"/>
      <w:r>
        <w:t xml:space="preserve"> </w:t>
      </w:r>
    </w:p>
    <w:p w14:paraId="765E5BED" w14:textId="77777777" w:rsidR="00E742F9" w:rsidRDefault="00E742F9" w:rsidP="00FF537D">
      <w:pPr>
        <w:rPr>
          <w:sz w:val="18"/>
          <w:szCs w:val="18"/>
        </w:rPr>
      </w:pPr>
    </w:p>
    <w:p w14:paraId="1CF99540" w14:textId="77777777" w:rsidR="001E73B7" w:rsidRDefault="001E73B7" w:rsidP="001E73B7">
      <w:pPr>
        <w:pStyle w:val="Heading1"/>
      </w:pPr>
      <w:bookmarkStart w:id="34" w:name="_Toc381175977"/>
      <w:r>
        <w:t>Features to be tested</w:t>
      </w:r>
      <w:bookmarkEnd w:id="34"/>
    </w:p>
    <w:p w14:paraId="2DDF7F5C" w14:textId="77777777" w:rsidR="003066E7" w:rsidRDefault="003066E7" w:rsidP="003066E7"/>
    <w:p w14:paraId="7225AE5B" w14:textId="77777777" w:rsidR="003066E7" w:rsidRDefault="003066E7" w:rsidP="003066E7"/>
    <w:p w14:paraId="2A9ED345" w14:textId="77777777" w:rsidR="003066E7" w:rsidRDefault="003066E7" w:rsidP="003066E7"/>
    <w:p w14:paraId="0F2E3AE4" w14:textId="77777777" w:rsidR="001332AE" w:rsidRPr="003066E7" w:rsidRDefault="001332AE" w:rsidP="003066E7"/>
    <w:p w14:paraId="7B95E656" w14:textId="77777777" w:rsidR="001E73B7" w:rsidRDefault="001E73B7" w:rsidP="001E73B7">
      <w:pPr>
        <w:pStyle w:val="Heading1"/>
        <w:rPr>
          <w:lang w:bidi="th-TH"/>
        </w:rPr>
      </w:pPr>
      <w:bookmarkStart w:id="35" w:name="_Toc381175978"/>
      <w:r>
        <w:rPr>
          <w:lang w:bidi="th-TH"/>
        </w:rPr>
        <w:lastRenderedPageBreak/>
        <w:t xml:space="preserve">Test case </w:t>
      </w:r>
      <w:r w:rsidR="00E742F9">
        <w:rPr>
          <w:lang w:bidi="th-TH"/>
        </w:rPr>
        <w:t>of User acceptance Test (UAT)</w:t>
      </w:r>
      <w:bookmarkEnd w:id="35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Pr="00A56555" w:rsidRDefault="00EE1E39" w:rsidP="005E5F54">
      <w:pPr>
        <w:pStyle w:val="Heading2"/>
        <w:rPr>
          <w:b/>
          <w:bCs/>
          <w:lang w:bidi="th-TH"/>
        </w:rPr>
      </w:pPr>
      <w:bookmarkStart w:id="36" w:name="_Toc381175979"/>
      <w:r w:rsidRPr="00A56555">
        <w:rPr>
          <w:b/>
          <w:bCs/>
          <w:lang w:bidi="th-TH"/>
        </w:rPr>
        <w:t>UAT_TC 01</w:t>
      </w:r>
      <w:bookmarkEnd w:id="36"/>
    </w:p>
    <w:p w14:paraId="657F1206" w14:textId="7777777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>URS -01 The User has to register themselves as customer.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0238E69C" w:rsidR="003066E7" w:rsidRPr="00CE14ED" w:rsidRDefault="00EE5DA1" w:rsidP="003066E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3066E7" w14:paraId="2F4BBA5A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3967D25" w14:textId="77777777" w:rsidR="003066E7" w:rsidRDefault="00CB1AA3" w:rsidP="003066E7">
            <w:r>
              <w:t xml:space="preserve">Panupak Wichaidit </w:t>
            </w:r>
          </w:p>
        </w:tc>
      </w:tr>
      <w:tr w:rsidR="003066E7" w14:paraId="73DD2D11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A32A47E" w14:textId="77777777" w:rsidR="003066E7" w:rsidRDefault="00CB1AA3" w:rsidP="003066E7">
            <w:r>
              <w:t xml:space="preserve">75 Santisuk road Muang Chaingmai </w:t>
            </w:r>
            <w:r w:rsidR="00CE14ED">
              <w:t>Thailand 50300</w:t>
            </w:r>
          </w:p>
        </w:tc>
      </w:tr>
      <w:tr w:rsidR="003066E7" w14:paraId="09AFE411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14B548A0" w14:textId="43C143D5" w:rsidR="003066E7" w:rsidRDefault="004851A7" w:rsidP="003066E7">
            <w:r>
              <w:t>cus</w:t>
            </w:r>
            <w:r w:rsidR="00902165">
              <w:t>02</w:t>
            </w:r>
          </w:p>
        </w:tc>
      </w:tr>
      <w:tr w:rsidR="003066E7" w14:paraId="27F32EBE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491C9B0" w14:textId="2D9967F6" w:rsidR="003066E7" w:rsidRDefault="00902165" w:rsidP="003066E7">
            <w:r>
              <w:t>5678</w:t>
            </w:r>
          </w:p>
        </w:tc>
      </w:tr>
      <w:tr w:rsidR="003066E7" w14:paraId="7732E218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53C63D84" w14:textId="5676457D" w:rsidR="003066E7" w:rsidRDefault="00902165" w:rsidP="003066E7">
            <w:r>
              <w:t>cus_02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77777777" w:rsidR="003259A4" w:rsidRDefault="00B07163" w:rsidP="003259A4">
      <w:pPr>
        <w:ind w:left="1440" w:firstLine="720"/>
      </w:pPr>
      <w:r>
        <w:t xml:space="preserve"> - Name: </w:t>
      </w:r>
      <w:r w:rsidRPr="00B07163">
        <w:t>55669965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77777777" w:rsidR="003259A4" w:rsidRDefault="003259A4" w:rsidP="003259A4">
      <w:pPr>
        <w:ind w:left="1440" w:firstLine="720"/>
      </w:pPr>
      <w:r>
        <w:rPr>
          <w:b/>
          <w:bCs/>
        </w:rPr>
        <w:t xml:space="preserve"> </w:t>
      </w:r>
      <w:r>
        <w:t>-</w:t>
      </w:r>
      <w:r w:rsidR="00B07163">
        <w:t xml:space="preserve"> Address:</w:t>
      </w:r>
      <w:r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77777777" w:rsidR="005E5F54" w:rsidRDefault="003259A4" w:rsidP="003259A4">
      <w:pPr>
        <w:ind w:left="1440" w:firstLine="720"/>
      </w:pPr>
      <w:r>
        <w:rPr>
          <w:b/>
          <w:bCs/>
        </w:rPr>
        <w:t>-</w:t>
      </w:r>
      <w:r w:rsidR="005E5F54">
        <w:t xml:space="preserve"> </w:t>
      </w:r>
      <w:r w:rsidR="00B07163">
        <w:t xml:space="preserve">Username: </w:t>
      </w:r>
      <w:r w:rsidR="005E5F54">
        <w:t>&amp;&amp;&amp;#**@&amp;^#</w:t>
      </w: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t xml:space="preserve">4. Customer input wrong password format </w:t>
      </w:r>
    </w:p>
    <w:p w14:paraId="42BCBFA2" w14:textId="77777777" w:rsidR="005E5F54" w:rsidRDefault="005E5F54" w:rsidP="003259A4">
      <w:pPr>
        <w:ind w:left="1440" w:firstLine="720"/>
      </w:pPr>
      <w:r>
        <w:t>-</w:t>
      </w:r>
      <w:r w:rsidR="00B07163">
        <w:t xml:space="preserve"> Password: </w:t>
      </w:r>
      <w:r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3081E764" w:rsidR="004851A7" w:rsidRDefault="005E5F54" w:rsidP="00EE5DA1">
      <w:pPr>
        <w:ind w:left="1440" w:firstLine="720"/>
      </w:pPr>
      <w:r>
        <w:rPr>
          <w:b/>
          <w:bCs/>
        </w:rPr>
        <w:t xml:space="preserve">- </w:t>
      </w:r>
      <w:r w:rsidR="00B07163">
        <w:t xml:space="preserve">Picture: </w:t>
      </w:r>
      <w:r w:rsidR="00902165">
        <w:t>cus_02</w:t>
      </w:r>
      <w:r>
        <w:t>.docx</w:t>
      </w:r>
    </w:p>
    <w:p w14:paraId="40BA952C" w14:textId="4BA4B3A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>5. Customer input a username same as existing username in a database.</w:t>
      </w:r>
    </w:p>
    <w:p w14:paraId="50F9A243" w14:textId="1EEAE8B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 xml:space="preserve">- </w:t>
      </w:r>
      <w:r>
        <w:t>Name: cus</w:t>
      </w:r>
      <w:r w:rsidR="00902165">
        <w:t>01</w:t>
      </w:r>
      <w:r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851A7" w14:paraId="0D3714A5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C4D0201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7152B6AE" w14:textId="1685E0AE" w:rsidR="004851A7" w:rsidRDefault="00902165" w:rsidP="00902165">
            <w:r>
              <w:t>Narungrit Saisuwan</w:t>
            </w:r>
            <w:r w:rsidR="004851A7">
              <w:t xml:space="preserve"> </w:t>
            </w:r>
          </w:p>
        </w:tc>
      </w:tr>
      <w:tr w:rsidR="004851A7" w14:paraId="65081EB2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51FB2EB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C1FA4F4" w14:textId="0CD35C23" w:rsidR="004851A7" w:rsidRDefault="00902165" w:rsidP="00902165">
            <w:r>
              <w:t>At home</w:t>
            </w:r>
          </w:p>
        </w:tc>
      </w:tr>
      <w:tr w:rsidR="004851A7" w14:paraId="09FB6D16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38E8ED3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09E74F" w14:textId="77777777" w:rsidR="004851A7" w:rsidRDefault="004851A7" w:rsidP="00902165">
            <w:r>
              <w:t>cus01</w:t>
            </w:r>
          </w:p>
        </w:tc>
      </w:tr>
      <w:tr w:rsidR="004851A7" w14:paraId="4786D79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D949EFD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19A41A04" w14:textId="77777777" w:rsidR="004851A7" w:rsidRDefault="004851A7" w:rsidP="00902165">
            <w:r>
              <w:t>1234</w:t>
            </w:r>
          </w:p>
        </w:tc>
      </w:tr>
      <w:tr w:rsidR="004851A7" w14:paraId="4435F8F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093796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BA641C5" w14:textId="77777777" w:rsidR="004851A7" w:rsidRDefault="004851A7" w:rsidP="00902165">
            <w:r>
              <w:t>cus_01.jpg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01</w:t>
      </w:r>
      <w:r w:rsidRPr="00221F3A">
        <w:rPr>
          <w:b/>
          <w:bCs/>
        </w:rPr>
        <w:t xml:space="preserve">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Panupak Wichaidit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22FBC0C2" w14:textId="7D46B119" w:rsidR="00CE14ED" w:rsidRDefault="005E158D" w:rsidP="00EE1E39">
            <w:r w:rsidRPr="005E158D">
              <w:rPr>
                <w:b/>
                <w:bCs/>
              </w:rPr>
              <w:t>Username :</w:t>
            </w:r>
            <w:r w:rsidR="00902165">
              <w:t>cus02</w:t>
            </w:r>
            <w:r>
              <w:t xml:space="preserve"> </w:t>
            </w:r>
          </w:p>
          <w:p w14:paraId="2F1E88CD" w14:textId="28A94DB7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>75 Santisuk read Muang Chaingmai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>The system shall display the error message “The username is already exist”.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Heading2"/>
        <w:rPr>
          <w:b/>
          <w:bCs/>
          <w:lang w:bidi="th-TH"/>
        </w:rPr>
      </w:pPr>
      <w:bookmarkStart w:id="37" w:name="_Toc381175980"/>
      <w:r>
        <w:rPr>
          <w:b/>
          <w:bCs/>
          <w:lang w:bidi="th-TH"/>
        </w:rPr>
        <w:lastRenderedPageBreak/>
        <w:t>UAT_TC 02</w:t>
      </w:r>
      <w:bookmarkEnd w:id="37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142FE701" w:rsidR="00902165" w:rsidRDefault="004A096F" w:rsidP="00902165">
            <w:r>
              <w:t>cus02</w:t>
            </w:r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102EC8C4" w:rsidR="00902165" w:rsidRDefault="004A096F" w:rsidP="00902165">
            <w:r>
              <w:t>5678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r>
              <w:t xml:space="preserve">Panupak Wichaidit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>75 Santisuk road Muang Chaingmai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77777777" w:rsidR="004A096F" w:rsidRDefault="004A096F" w:rsidP="00E80AA2">
            <w:r>
              <w:t>cus02</w:t>
            </w:r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77777777" w:rsidR="004A096F" w:rsidRDefault="004A096F" w:rsidP="00E80AA2">
            <w:r>
              <w:t>5678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4B1D4699" w14:textId="77777777" w:rsidR="004A096F" w:rsidRDefault="004A096F" w:rsidP="004A096F">
      <w:pPr>
        <w:ind w:left="1440" w:firstLine="720"/>
      </w:pPr>
    </w:p>
    <w:p w14:paraId="393D55CE" w14:textId="6D14B501" w:rsidR="00221F3A" w:rsidRPr="00221F3A" w:rsidRDefault="004A096F" w:rsidP="00221F3A">
      <w:pPr>
        <w:pStyle w:val="Heading3"/>
        <w:jc w:val="center"/>
        <w:rPr>
          <w:b/>
          <w:bCs/>
        </w:rPr>
      </w:pPr>
      <w:r>
        <w:lastRenderedPageBreak/>
        <w:tab/>
      </w:r>
      <w:r w:rsidR="00221F3A" w:rsidRPr="00221F3A">
        <w:rPr>
          <w:b/>
          <w:bCs/>
        </w:rPr>
        <w:t>UAT_</w:t>
      </w:r>
      <w:r w:rsidR="00221F3A">
        <w:rPr>
          <w:b/>
          <w:bCs/>
        </w:rPr>
        <w:t>TC 02</w:t>
      </w:r>
      <w:r w:rsidR="00221F3A" w:rsidRPr="00221F3A">
        <w:rPr>
          <w:b/>
          <w:bCs/>
        </w:rPr>
        <w:t xml:space="preserve"> relationship table</w:t>
      </w:r>
    </w:p>
    <w:p w14:paraId="4E2748E9" w14:textId="35F954F7" w:rsidR="004A096F" w:rsidRPr="00EE5DA1" w:rsidRDefault="004A096F" w:rsidP="004A096F">
      <w:pPr>
        <w:jc w:val="center"/>
        <w:rPr>
          <w:b/>
          <w:bCs/>
        </w:rPr>
      </w:pP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r w:rsidRPr="00232A2A">
              <w:rPr>
                <w:sz w:val="18"/>
                <w:szCs w:val="18"/>
              </w:rPr>
              <w:t xml:space="preserve">A user enter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>The system provides the login user interface which receive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3B40051E" w14:textId="13C4D50E" w:rsidR="006F1372" w:rsidRDefault="004A096F" w:rsidP="004A096F">
      <w:r>
        <w:lastRenderedPageBreak/>
        <w:tab/>
      </w:r>
    </w:p>
    <w:p w14:paraId="1FA195A2" w14:textId="77777777" w:rsidR="006F1372" w:rsidRDefault="006F1372" w:rsidP="004A096F"/>
    <w:p w14:paraId="53A57DC1" w14:textId="4C9868BD" w:rsidR="00E80AA2" w:rsidRDefault="00E80AA2" w:rsidP="00E80AA2">
      <w:pPr>
        <w:pStyle w:val="Heading2"/>
        <w:rPr>
          <w:b/>
          <w:bCs/>
          <w:lang w:bidi="th-TH"/>
        </w:rPr>
      </w:pPr>
      <w:bookmarkStart w:id="38" w:name="_Toc381175981"/>
      <w:r>
        <w:rPr>
          <w:b/>
          <w:bCs/>
          <w:lang w:bidi="th-TH"/>
        </w:rPr>
        <w:t>UAT_TC 03</w:t>
      </w:r>
      <w:bookmarkEnd w:id="38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>URS-03: The customer update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r w:rsidRPr="00DE2F3F">
              <w:t xml:space="preserve">Maytat Siriangkul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r>
              <w:t xml:space="preserve">Panupak Wichaidit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>75 Santisuk road Muang Chaingmai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3643438A" w14:textId="69DF48D0" w:rsidR="00221F3A" w:rsidRPr="00221F3A" w:rsidRDefault="00221F3A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UAT_</w:t>
      </w:r>
      <w:r>
        <w:rPr>
          <w:b/>
          <w:bCs/>
        </w:rPr>
        <w:t>TC 03</w:t>
      </w:r>
      <w:r w:rsidRPr="00221F3A">
        <w:rPr>
          <w:b/>
          <w:bCs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DE2F3F">
              <w:t>Maytat Siriangkul</w:t>
            </w:r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0122E8EB" w14:textId="77777777" w:rsidR="0030180E" w:rsidRDefault="0030180E" w:rsidP="00E80AA2"/>
    <w:p w14:paraId="1170C4B6" w14:textId="77777777" w:rsidR="0030180E" w:rsidRDefault="0030180E" w:rsidP="00E80AA2"/>
    <w:p w14:paraId="77B1B503" w14:textId="77777777" w:rsidR="0030180E" w:rsidRDefault="0030180E" w:rsidP="00E80AA2"/>
    <w:p w14:paraId="6CAD4EE9" w14:textId="77777777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r w:rsidRPr="00DE2F3F">
              <w:t>Maytat Siriangkul</w:t>
            </w:r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r w:rsidRPr="00DE2F3F">
              <w:t>Maytat Siriangkul</w:t>
            </w:r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>
      <w:bookmarkStart w:id="39" w:name="_GoBack"/>
      <w:bookmarkEnd w:id="39"/>
    </w:p>
    <w:p w14:paraId="7DEB2AAD" w14:textId="75E9EEEC" w:rsidR="00D61D41" w:rsidRDefault="00D61D41" w:rsidP="00D61D41">
      <w:pPr>
        <w:pStyle w:val="Heading2"/>
        <w:rPr>
          <w:b/>
          <w:bCs/>
          <w:lang w:bidi="th-TH"/>
        </w:rPr>
      </w:pPr>
      <w:bookmarkStart w:id="40" w:name="_Toc381175982"/>
      <w:r>
        <w:rPr>
          <w:b/>
          <w:bCs/>
          <w:lang w:bidi="th-TH"/>
        </w:rPr>
        <w:lastRenderedPageBreak/>
        <w:t>UAT_TC 04</w:t>
      </w:r>
      <w:bookmarkEnd w:id="40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14B623D" w14:textId="2BC74E0B" w:rsidR="0030180E" w:rsidRPr="00221F3A" w:rsidRDefault="0030180E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lastRenderedPageBreak/>
        <w:t>UAT</w:t>
      </w:r>
      <w:r w:rsidR="00221F3A" w:rsidRPr="00221F3A">
        <w:rPr>
          <w:b/>
          <w:bCs/>
        </w:rPr>
        <w:t>_TC 04</w:t>
      </w:r>
      <w:r w:rsidRPr="00221F3A">
        <w:rPr>
          <w:b/>
          <w:bCs/>
        </w:rPr>
        <w:t xml:space="preserve"> relationship table</w:t>
      </w:r>
    </w:p>
    <w:p w14:paraId="54049C58" w14:textId="77777777" w:rsidR="0030180E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05</w:t>
      </w:r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3A241A36" w14:textId="27B2F048" w:rsidR="005572D2" w:rsidRPr="00221F3A" w:rsidRDefault="005572D2" w:rsidP="00221F3A">
      <w:pPr>
        <w:pStyle w:val="Heading3"/>
        <w:jc w:val="center"/>
        <w:rPr>
          <w:b/>
          <w:bCs/>
        </w:rPr>
      </w:pPr>
      <w:r w:rsidRPr="00221F3A">
        <w:rPr>
          <w:b/>
          <w:bCs/>
        </w:rPr>
        <w:t>UAT</w:t>
      </w:r>
      <w:r w:rsidR="00221F3A" w:rsidRPr="00221F3A">
        <w:rPr>
          <w:b/>
          <w:bCs/>
        </w:rPr>
        <w:t>_TC 05</w:t>
      </w:r>
      <w:r w:rsidRPr="00221F3A">
        <w:rPr>
          <w:b/>
          <w:bCs/>
        </w:rPr>
        <w:t xml:space="preserve"> relationship table</w:t>
      </w:r>
    </w:p>
    <w:p w14:paraId="160E6362" w14:textId="77777777" w:rsidR="005572D2" w:rsidRDefault="005572D2" w:rsidP="005572D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r w:rsidRPr="00423AA1">
              <w:rPr>
                <w:sz w:val="18"/>
                <w:szCs w:val="18"/>
              </w:rPr>
              <w:t>A customer select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>The product has been add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>The product has been add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02C28D" w14:textId="77777777" w:rsidR="0030180E" w:rsidRDefault="0030180E" w:rsidP="0030180E"/>
    <w:p w14:paraId="6BB72245" w14:textId="77777777" w:rsidR="0030180E" w:rsidRDefault="0030180E" w:rsidP="00E80AA2"/>
    <w:p w14:paraId="6BAAB4A4" w14:textId="77777777" w:rsidR="0030180E" w:rsidRDefault="0030180E" w:rsidP="00E80AA2"/>
    <w:p w14:paraId="0EE0DB76" w14:textId="77777777" w:rsidR="0030180E" w:rsidRDefault="0030180E" w:rsidP="00E80AA2"/>
    <w:p w14:paraId="1CCE30CD" w14:textId="4414F972" w:rsidR="00B63899" w:rsidRDefault="00B63899" w:rsidP="00B63899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t>UAT_TC 06</w:t>
      </w:r>
      <w:r w:rsidR="00C26178">
        <w:rPr>
          <w:b/>
          <w:bCs/>
          <w:lang w:bidi="th-TH"/>
        </w:rPr>
        <w:t>(</w:t>
      </w:r>
      <w:r w:rsidR="00221F3A">
        <w:rPr>
          <w:b/>
          <w:bCs/>
          <w:color w:val="FF0000"/>
          <w:lang w:bidi="th-TH"/>
        </w:rPr>
        <w:t>*</w:t>
      </w:r>
      <w:r w:rsidR="00C26178">
        <w:rPr>
          <w:b/>
          <w:bCs/>
          <w:lang w:bidi="th-TH"/>
        </w:rPr>
        <w:t>)</w:t>
      </w:r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URS-06: The customer check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 customer select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3E2D779C" w14:textId="77777777" w:rsidR="00B63899" w:rsidRDefault="00B63899" w:rsidP="00B63899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1527908" w14:textId="77777777" w:rsidR="00B63899" w:rsidRPr="00A164C5" w:rsidRDefault="00B63899" w:rsidP="00B63899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12967890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3FA0E30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2AFEF8AB" w14:textId="77777777" w:rsidR="00B63899" w:rsidRDefault="00B63899" w:rsidP="00423AA1">
            <w:r>
              <w:t>Frozen</w:t>
            </w:r>
            <w:r w:rsidRPr="00DE2F3F">
              <w:t xml:space="preserve"> </w:t>
            </w:r>
          </w:p>
        </w:tc>
      </w:tr>
      <w:tr w:rsidR="00B63899" w14:paraId="4CDA10AB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19BE7E2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51B8C16" w14:textId="77777777" w:rsidR="00B63899" w:rsidRDefault="00B63899" w:rsidP="00423AA1">
            <w:r>
              <w:t>2</w:t>
            </w:r>
          </w:p>
        </w:tc>
      </w:tr>
    </w:tbl>
    <w:p w14:paraId="64BE4071" w14:textId="77777777" w:rsidR="00B63899" w:rsidRDefault="00B63899" w:rsidP="00B63899">
      <w:r>
        <w:tab/>
      </w:r>
      <w:r>
        <w:tab/>
      </w:r>
      <w:r>
        <w:tab/>
      </w:r>
    </w:p>
    <w:p w14:paraId="71BB2476" w14:textId="77777777" w:rsidR="00B63899" w:rsidRDefault="00B63899" w:rsidP="00B63899">
      <w:r>
        <w:tab/>
      </w:r>
      <w:r>
        <w:tab/>
      </w:r>
      <w:r>
        <w:tab/>
        <w:t>Valid Input 2: Man of Steel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B63899" w14:paraId="6F6B9269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72B4E9" w14:textId="77777777" w:rsidR="00B63899" w:rsidRPr="00A56555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29313CD" w14:textId="77777777" w:rsidR="00B63899" w:rsidRDefault="00B63899" w:rsidP="00423AA1">
            <w:r>
              <w:t>Man of Steel</w:t>
            </w:r>
          </w:p>
        </w:tc>
      </w:tr>
      <w:tr w:rsidR="00B63899" w14:paraId="07DCEDF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0CDCB86A" w14:textId="77777777" w:rsidR="00B63899" w:rsidRDefault="00B63899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0A9B6E23" w14:textId="77777777" w:rsidR="00B63899" w:rsidRDefault="00B63899" w:rsidP="00423AA1">
            <w:r>
              <w:t>3</w:t>
            </w:r>
          </w:p>
        </w:tc>
      </w:tr>
    </w:tbl>
    <w:p w14:paraId="41A1C784" w14:textId="77777777" w:rsidR="00B63899" w:rsidRDefault="00B63899" w:rsidP="00B63899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B63899" w14:paraId="70438F8F" w14:textId="77777777" w:rsidTr="00423AA1">
        <w:tc>
          <w:tcPr>
            <w:tcW w:w="445" w:type="dxa"/>
            <w:shd w:val="clear" w:color="auto" w:fill="5FF2CA" w:themeFill="accent4" w:themeFillTint="99"/>
          </w:tcPr>
          <w:p w14:paraId="3D3B2C2C" w14:textId="77777777" w:rsidR="00B63899" w:rsidRDefault="00B63899" w:rsidP="00423AA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221A5D31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6875E608" w14:textId="77777777" w:rsidR="00B63899" w:rsidRDefault="00B63899" w:rsidP="00423AA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E06BAD1" w14:textId="77777777" w:rsidR="00B63899" w:rsidRDefault="00B63899" w:rsidP="00423AA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3339ABB5" w14:textId="77777777" w:rsidR="00B63899" w:rsidRDefault="00B63899" w:rsidP="00423AA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467D190B" w14:textId="77777777" w:rsidR="00B63899" w:rsidRDefault="00B63899" w:rsidP="00423AA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836901D" w14:textId="77777777" w:rsidR="00B63899" w:rsidRDefault="00B63899" w:rsidP="00423AA1">
            <w:r>
              <w:t>Release Date</w:t>
            </w:r>
          </w:p>
        </w:tc>
      </w:tr>
      <w:tr w:rsidR="00B63899" w14:paraId="76E722D6" w14:textId="77777777" w:rsidTr="00423AA1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AE757C9" w14:textId="77777777" w:rsidR="00B63899" w:rsidRDefault="00B63899" w:rsidP="00423AA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481F9728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7EF6AAFA" w14:textId="77777777" w:rsidR="00B63899" w:rsidRDefault="00B63899" w:rsidP="00423AA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580A23AB" w14:textId="77777777" w:rsidR="00B63899" w:rsidRDefault="00B63899" w:rsidP="00423AA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180731DD" w14:textId="77777777" w:rsidR="00B63899" w:rsidRDefault="00B63899" w:rsidP="00423AA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67109D7C" w14:textId="77777777" w:rsidR="00B63899" w:rsidRDefault="00B63899" w:rsidP="00423AA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37692B7" w14:textId="77777777" w:rsidR="00B63899" w:rsidRDefault="00B63899" w:rsidP="00423AA1">
            <w:r w:rsidRPr="00CB7232">
              <w:t>20/03/2014</w:t>
            </w:r>
          </w:p>
        </w:tc>
      </w:tr>
      <w:tr w:rsidR="00B63899" w14:paraId="729B5904" w14:textId="77777777" w:rsidTr="00423AA1">
        <w:tc>
          <w:tcPr>
            <w:tcW w:w="445" w:type="dxa"/>
            <w:shd w:val="clear" w:color="auto" w:fill="FFFFFF" w:themeFill="background1"/>
          </w:tcPr>
          <w:p w14:paraId="1C3059F7" w14:textId="77777777" w:rsidR="00B63899" w:rsidRDefault="00B63899" w:rsidP="00423AA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05F813B4" w14:textId="77777777" w:rsidR="00B63899" w:rsidRDefault="00B63899" w:rsidP="00423AA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191891FF" w14:textId="77777777" w:rsidR="00B63899" w:rsidRDefault="00B63899" w:rsidP="00423AA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EA5A08D" w14:textId="77777777" w:rsidR="00B63899" w:rsidRDefault="00B63899" w:rsidP="00423AA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130D34EA" w14:textId="77777777" w:rsidR="00B63899" w:rsidRDefault="00B63899" w:rsidP="00423AA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CB3B9DD" w14:textId="77777777" w:rsidR="00B63899" w:rsidRDefault="00B63899" w:rsidP="00423AA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15EE50B8" w14:textId="77777777" w:rsidR="00B63899" w:rsidRPr="00CB7232" w:rsidRDefault="00B63899" w:rsidP="00423AA1">
            <w:r>
              <w:t>12/11/2013</w:t>
            </w:r>
          </w:p>
        </w:tc>
      </w:tr>
    </w:tbl>
    <w:p w14:paraId="0A348B3C" w14:textId="77777777" w:rsidR="00B63899" w:rsidRDefault="00B63899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207E5FB4" w14:textId="77777777" w:rsidR="0030180E" w:rsidRDefault="0030180E" w:rsidP="00E80AA2"/>
    <w:p w14:paraId="42293D0A" w14:textId="77777777" w:rsidR="00D61D41" w:rsidRDefault="00D61D41" w:rsidP="00E80AA2"/>
    <w:p w14:paraId="12E0B75C" w14:textId="77777777" w:rsidR="00D61D41" w:rsidRDefault="00D61D41" w:rsidP="00E80AA2"/>
    <w:p w14:paraId="03F989FB" w14:textId="77777777" w:rsidR="00D61D41" w:rsidRDefault="00D61D41" w:rsidP="00E80AA2"/>
    <w:p w14:paraId="2B3FE998" w14:textId="77777777" w:rsidR="000462F3" w:rsidRDefault="000462F3" w:rsidP="00E80AA2"/>
    <w:p w14:paraId="0229C18D" w14:textId="77777777" w:rsidR="000462F3" w:rsidRDefault="000462F3" w:rsidP="00E80AA2"/>
    <w:p w14:paraId="029DB521" w14:textId="21E721DB" w:rsidR="00C26178" w:rsidRDefault="00C26178" w:rsidP="00C26178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07</w:t>
      </w:r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>URS-07: The customer view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445"/>
      </w:tblGrid>
      <w:tr w:rsidR="0020441B" w14:paraId="3CA4689D" w14:textId="4A8E7B5F" w:rsidTr="001518E5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20441B" w:rsidRDefault="0020441B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20441B" w:rsidRDefault="0020441B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B80F4BB" w:rsidR="0020441B" w:rsidRDefault="0020441B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20441B" w:rsidRDefault="0020441B" w:rsidP="00423AA1">
            <w:r>
              <w:t>Status</w:t>
            </w:r>
          </w:p>
        </w:tc>
      </w:tr>
      <w:tr w:rsidR="0020441B" w14:paraId="71F527C2" w14:textId="7564F277" w:rsidTr="001518E5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20441B" w:rsidRDefault="0020441B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8F54FB7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20441B" w:rsidRDefault="0020441B" w:rsidP="00423AA1">
            <w:r>
              <w:t>Purchased</w:t>
            </w:r>
          </w:p>
        </w:tc>
      </w:tr>
      <w:tr w:rsidR="0020441B" w14:paraId="5F17A971" w14:textId="702E4E7D" w:rsidTr="001518E5">
        <w:tc>
          <w:tcPr>
            <w:tcW w:w="445" w:type="dxa"/>
            <w:shd w:val="clear" w:color="auto" w:fill="FFFFFF" w:themeFill="background1"/>
          </w:tcPr>
          <w:p w14:paraId="65032E9E" w14:textId="77777777" w:rsidR="0020441B" w:rsidRDefault="0020441B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20441B" w:rsidRDefault="0020441B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45CD4031" w:rsidR="0020441B" w:rsidRDefault="0020441B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20441B" w:rsidRDefault="0020441B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  <w:r>
        <w:rPr>
          <w:b/>
          <w:bCs/>
          <w:sz w:val="20"/>
          <w:szCs w:val="20"/>
        </w:rPr>
        <w:t xml:space="preserve"> detail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025134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025134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025134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025134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025134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025134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025134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025134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025134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025134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025134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025134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025134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025134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025134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78F15DAE" w:rsidR="00423AA1" w:rsidRPr="00EC07EF" w:rsidRDefault="00232A2A" w:rsidP="00EC07EF">
      <w:pPr>
        <w:pStyle w:val="Heading3"/>
        <w:jc w:val="center"/>
        <w:rPr>
          <w:b/>
          <w:bCs/>
        </w:rPr>
      </w:pPr>
      <w:r w:rsidRPr="00EC07EF">
        <w:rPr>
          <w:b/>
          <w:bCs/>
        </w:rPr>
        <w:lastRenderedPageBreak/>
        <w:t>UAT_TC</w:t>
      </w:r>
      <w:r w:rsidR="00EC07EF" w:rsidRPr="00EC07EF">
        <w:rPr>
          <w:b/>
          <w:bCs/>
        </w:rPr>
        <w:t xml:space="preserve"> 07</w:t>
      </w:r>
      <w:r w:rsidRPr="00EC07EF">
        <w:rPr>
          <w:b/>
          <w:bCs/>
        </w:rPr>
        <w:t xml:space="preserve"> </w:t>
      </w:r>
      <w:r w:rsidR="00423AA1" w:rsidRPr="00EC07EF">
        <w:rPr>
          <w:b/>
          <w:bCs/>
        </w:rPr>
        <w:t>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025134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025134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025134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025134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025134">
            <w:r w:rsidRPr="00EE4C56">
              <w:t>The customer view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025134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025134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025134"/>
        </w:tc>
        <w:tc>
          <w:tcPr>
            <w:tcW w:w="1560" w:type="dxa"/>
          </w:tcPr>
          <w:p w14:paraId="44249861" w14:textId="77777777" w:rsidR="0020441B" w:rsidRDefault="0020441B" w:rsidP="00025134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025134"/>
        </w:tc>
        <w:tc>
          <w:tcPr>
            <w:tcW w:w="1842" w:type="dxa"/>
          </w:tcPr>
          <w:p w14:paraId="7088ACDE" w14:textId="77777777" w:rsidR="0020441B" w:rsidRDefault="0020441B" w:rsidP="00025134"/>
        </w:tc>
      </w:tr>
      <w:tr w:rsidR="0020441B" w14:paraId="63EA4A0C" w14:textId="77777777" w:rsidTr="00025134">
        <w:tc>
          <w:tcPr>
            <w:tcW w:w="851" w:type="dxa"/>
          </w:tcPr>
          <w:p w14:paraId="6DD28EC9" w14:textId="77777777" w:rsidR="0020441B" w:rsidRDefault="0020441B" w:rsidP="00025134"/>
        </w:tc>
        <w:tc>
          <w:tcPr>
            <w:tcW w:w="1690" w:type="dxa"/>
          </w:tcPr>
          <w:p w14:paraId="41BCB4FF" w14:textId="77777777" w:rsidR="0020441B" w:rsidRDefault="0020441B" w:rsidP="00025134"/>
        </w:tc>
        <w:tc>
          <w:tcPr>
            <w:tcW w:w="708" w:type="dxa"/>
          </w:tcPr>
          <w:p w14:paraId="7F787DC3" w14:textId="77777777" w:rsidR="0020441B" w:rsidRDefault="0020441B" w:rsidP="00025134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025134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025134">
            <w:r>
              <w:rPr>
                <w:b/>
                <w:bCs/>
              </w:rPr>
              <w:t>Order Id:</w:t>
            </w:r>
            <w:r>
              <w:rPr>
                <w:b/>
                <w:bCs/>
              </w:rPr>
              <w:t xml:space="preserve">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025134">
            <w:r>
              <w:t>No Result found</w:t>
            </w:r>
            <w:r>
              <w:t xml:space="preserve"> </w:t>
            </w:r>
          </w:p>
        </w:tc>
        <w:tc>
          <w:tcPr>
            <w:tcW w:w="1842" w:type="dxa"/>
          </w:tcPr>
          <w:p w14:paraId="12766AC2" w14:textId="77777777" w:rsidR="0020441B" w:rsidRDefault="0020441B" w:rsidP="00025134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92849FD" w14:textId="77777777" w:rsidR="00D61D41" w:rsidRDefault="00D61D41" w:rsidP="00902165">
      <w:pPr>
        <w:rPr>
          <w:lang w:bidi="th-TH"/>
        </w:rPr>
      </w:pPr>
    </w:p>
    <w:p w14:paraId="0F2FB3AB" w14:textId="77777777" w:rsidR="00D61D41" w:rsidRDefault="00D61D41" w:rsidP="00902165">
      <w:pPr>
        <w:rPr>
          <w:lang w:bidi="th-TH"/>
        </w:rPr>
      </w:pPr>
    </w:p>
    <w:p w14:paraId="05107396" w14:textId="77777777" w:rsidR="00232A2A" w:rsidRDefault="00232A2A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08</w:t>
      </w:r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</w:t>
      </w:r>
      <w:r>
        <w:rPr>
          <w:color w:val="0F6FC6" w:themeColor="accent1"/>
          <w:sz w:val="22"/>
          <w:szCs w:val="22"/>
        </w:rPr>
        <w:t>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025134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025134">
            <w:r>
              <w:t>admin01</w:t>
            </w:r>
          </w:p>
        </w:tc>
      </w:tr>
      <w:tr w:rsidR="008B2881" w14:paraId="096941F8" w14:textId="77777777" w:rsidTr="00025134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025134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025134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025134">
            <w:r>
              <w:t>Sittipong Boriparn</w:t>
            </w:r>
            <w:r>
              <w:t xml:space="preserve"> </w:t>
            </w:r>
          </w:p>
        </w:tc>
      </w:tr>
      <w:tr w:rsidR="008B2881" w14:paraId="79AABFA0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025134">
            <w:pPr>
              <w:rPr>
                <w:rFonts w:hint="cs"/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025134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025134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025134">
            <w:r>
              <w:t>admin1234</w:t>
            </w:r>
          </w:p>
        </w:tc>
      </w:tr>
      <w:tr w:rsidR="008B2881" w14:paraId="673997BD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025134">
            <w:r>
              <w:t>Panupak30@hotmail.com</w:t>
            </w:r>
          </w:p>
        </w:tc>
      </w:tr>
      <w:tr w:rsidR="008B2881" w14:paraId="66811A31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025134">
            <w:r>
              <w:t>admin_01</w:t>
            </w:r>
            <w:r>
              <w:t>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42A9BEFB" w14:textId="77777777" w:rsidR="00232A2A" w:rsidRDefault="00232A2A" w:rsidP="008B2881">
      <w:pPr>
        <w:ind w:left="1440" w:firstLine="720"/>
      </w:pPr>
    </w:p>
    <w:p w14:paraId="2E3B6A55" w14:textId="40F200C3" w:rsidR="00232A2A" w:rsidRPr="00232A2A" w:rsidRDefault="00232A2A" w:rsidP="00232A2A">
      <w:pPr>
        <w:pStyle w:val="Heading3"/>
        <w:jc w:val="center"/>
        <w:rPr>
          <w:b/>
          <w:bCs/>
        </w:rPr>
      </w:pPr>
      <w:r w:rsidRPr="00232A2A">
        <w:rPr>
          <w:b/>
          <w:bCs/>
        </w:rPr>
        <w:t>UAT</w:t>
      </w:r>
      <w:r w:rsidR="00EC07EF">
        <w:rPr>
          <w:b/>
          <w:bCs/>
        </w:rPr>
        <w:t>_TC</w:t>
      </w:r>
      <w:r w:rsidRPr="00232A2A">
        <w:rPr>
          <w:b/>
          <w:bCs/>
        </w:rPr>
        <w:t xml:space="preserve"> 08</w:t>
      </w:r>
      <w:r w:rsidRPr="00232A2A">
        <w:rPr>
          <w:b/>
          <w:bCs/>
        </w:rPr>
        <w:t xml:space="preserve"> relationship table</w:t>
      </w:r>
    </w:p>
    <w:p w14:paraId="386B04F0" w14:textId="77777777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025134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025134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025134">
        <w:tc>
          <w:tcPr>
            <w:tcW w:w="851" w:type="dxa"/>
          </w:tcPr>
          <w:p w14:paraId="6368892A" w14:textId="7BFEF682" w:rsidR="00232A2A" w:rsidRDefault="00232A2A" w:rsidP="00025134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025134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025134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025134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025134"/>
        </w:tc>
        <w:tc>
          <w:tcPr>
            <w:tcW w:w="1560" w:type="dxa"/>
          </w:tcPr>
          <w:p w14:paraId="3CF3A17E" w14:textId="77777777" w:rsidR="00232A2A" w:rsidRDefault="00232A2A" w:rsidP="00025134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025134"/>
        </w:tc>
      </w:tr>
      <w:tr w:rsidR="00232A2A" w14:paraId="7B7E1167" w14:textId="77777777" w:rsidTr="00025134">
        <w:tc>
          <w:tcPr>
            <w:tcW w:w="851" w:type="dxa"/>
          </w:tcPr>
          <w:p w14:paraId="1377EB8B" w14:textId="77777777" w:rsidR="00232A2A" w:rsidRDefault="00232A2A" w:rsidP="00025134"/>
        </w:tc>
        <w:tc>
          <w:tcPr>
            <w:tcW w:w="1690" w:type="dxa"/>
          </w:tcPr>
          <w:p w14:paraId="7A93E64C" w14:textId="77777777" w:rsidR="00232A2A" w:rsidRDefault="00232A2A" w:rsidP="00025134"/>
        </w:tc>
        <w:tc>
          <w:tcPr>
            <w:tcW w:w="708" w:type="dxa"/>
          </w:tcPr>
          <w:p w14:paraId="16F6DCCC" w14:textId="77777777" w:rsidR="00232A2A" w:rsidRDefault="00232A2A" w:rsidP="00025134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025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 username and password.</w:t>
            </w:r>
          </w:p>
          <w:p w14:paraId="544C42A9" w14:textId="77777777" w:rsidR="00232A2A" w:rsidRDefault="00232A2A" w:rsidP="00025134"/>
        </w:tc>
        <w:tc>
          <w:tcPr>
            <w:tcW w:w="2304" w:type="dxa"/>
          </w:tcPr>
          <w:p w14:paraId="0CA632A0" w14:textId="4642188E" w:rsidR="00232A2A" w:rsidRPr="004A096F" w:rsidRDefault="00232A2A" w:rsidP="00025134">
            <w:r>
              <w:rPr>
                <w:b/>
                <w:bCs/>
              </w:rPr>
              <w:t>Username:</w:t>
            </w:r>
            <w:r>
              <w:t xml:space="preserve"> </w:t>
            </w:r>
            <w:r>
              <w:t>admin01</w:t>
            </w:r>
          </w:p>
          <w:p w14:paraId="5EF0E6CF" w14:textId="73EB1991" w:rsidR="00232A2A" w:rsidRDefault="00232A2A" w:rsidP="00025134">
            <w:r>
              <w:rPr>
                <w:b/>
                <w:bCs/>
              </w:rPr>
              <w:t>Password:</w:t>
            </w:r>
            <w:r>
              <w:t xml:space="preserve"> </w:t>
            </w:r>
            <w:r>
              <w:t>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025134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025134"/>
        </w:tc>
        <w:tc>
          <w:tcPr>
            <w:tcW w:w="1842" w:type="dxa"/>
          </w:tcPr>
          <w:p w14:paraId="62C35AC5" w14:textId="77777777" w:rsidR="00232A2A" w:rsidRDefault="00232A2A" w:rsidP="00025134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025134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025134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025134">
        <w:tc>
          <w:tcPr>
            <w:tcW w:w="851" w:type="dxa"/>
          </w:tcPr>
          <w:p w14:paraId="2003E87D" w14:textId="17674C40" w:rsidR="00232A2A" w:rsidRDefault="00232A2A" w:rsidP="00025134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025134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025134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025134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025134"/>
        </w:tc>
        <w:tc>
          <w:tcPr>
            <w:tcW w:w="1560" w:type="dxa"/>
          </w:tcPr>
          <w:p w14:paraId="4D9110EB" w14:textId="77777777" w:rsidR="00232A2A" w:rsidRDefault="00232A2A" w:rsidP="00025134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025134"/>
        </w:tc>
      </w:tr>
      <w:tr w:rsidR="00232A2A" w14:paraId="656AAD2A" w14:textId="77777777" w:rsidTr="00025134">
        <w:tc>
          <w:tcPr>
            <w:tcW w:w="851" w:type="dxa"/>
          </w:tcPr>
          <w:p w14:paraId="4DB5A947" w14:textId="77777777" w:rsidR="00232A2A" w:rsidRDefault="00232A2A" w:rsidP="00025134"/>
        </w:tc>
        <w:tc>
          <w:tcPr>
            <w:tcW w:w="1690" w:type="dxa"/>
          </w:tcPr>
          <w:p w14:paraId="4D2BF896" w14:textId="77777777" w:rsidR="00232A2A" w:rsidRDefault="00232A2A" w:rsidP="00025134"/>
        </w:tc>
        <w:tc>
          <w:tcPr>
            <w:tcW w:w="708" w:type="dxa"/>
          </w:tcPr>
          <w:p w14:paraId="2AEC6CA2" w14:textId="77777777" w:rsidR="00232A2A" w:rsidRDefault="00232A2A" w:rsidP="00025134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025134">
            <w:r>
              <w:t>A user enter</w:t>
            </w:r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025134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025134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025134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025134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>
        <w:rPr>
          <w:b/>
          <w:bCs/>
          <w:sz w:val="20"/>
          <w:szCs w:val="20"/>
        </w:rPr>
        <w:t>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025134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025134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025134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025134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025134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025134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025134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025134">
        <w:tc>
          <w:tcPr>
            <w:tcW w:w="842" w:type="dxa"/>
          </w:tcPr>
          <w:p w14:paraId="0D57F37C" w14:textId="3ECA2418" w:rsidR="00232A2A" w:rsidRDefault="00232A2A" w:rsidP="00025134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025134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025134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025134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025134"/>
        </w:tc>
        <w:tc>
          <w:tcPr>
            <w:tcW w:w="1915" w:type="dxa"/>
          </w:tcPr>
          <w:p w14:paraId="1D0A6CB7" w14:textId="77777777" w:rsidR="00232A2A" w:rsidRDefault="00232A2A" w:rsidP="00025134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025134"/>
        </w:tc>
      </w:tr>
      <w:tr w:rsidR="00232A2A" w14:paraId="4682657B" w14:textId="77777777" w:rsidTr="00025134">
        <w:tc>
          <w:tcPr>
            <w:tcW w:w="842" w:type="dxa"/>
          </w:tcPr>
          <w:p w14:paraId="1441B627" w14:textId="77777777" w:rsidR="00232A2A" w:rsidRDefault="00232A2A" w:rsidP="00025134"/>
        </w:tc>
        <w:tc>
          <w:tcPr>
            <w:tcW w:w="1506" w:type="dxa"/>
          </w:tcPr>
          <w:p w14:paraId="37F5AB5F" w14:textId="77777777" w:rsidR="00232A2A" w:rsidRDefault="00232A2A" w:rsidP="00025134"/>
        </w:tc>
        <w:tc>
          <w:tcPr>
            <w:tcW w:w="708" w:type="dxa"/>
          </w:tcPr>
          <w:p w14:paraId="66BC24A4" w14:textId="77777777" w:rsidR="00232A2A" w:rsidRDefault="00232A2A" w:rsidP="00025134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025134"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025134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025134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025134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025134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Heading2"/>
        <w:rPr>
          <w:b/>
          <w:bCs/>
          <w:lang w:bidi="th-TH"/>
        </w:rPr>
      </w:pPr>
      <w:r>
        <w:rPr>
          <w:b/>
          <w:bCs/>
          <w:lang w:bidi="th-TH"/>
        </w:rPr>
        <w:lastRenderedPageBreak/>
        <w:t>UAT_TC 0</w:t>
      </w:r>
      <w:r>
        <w:rPr>
          <w:b/>
          <w:bCs/>
          <w:lang w:bidi="th-TH"/>
        </w:rPr>
        <w:t>9</w:t>
      </w:r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Heading4Char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</w:t>
      </w:r>
      <w:r>
        <w:rPr>
          <w:color w:val="0F6FC6" w:themeColor="accent1"/>
          <w:sz w:val="22"/>
          <w:szCs w:val="22"/>
        </w:rPr>
        <w:t>9</w:t>
      </w:r>
      <w:r>
        <w:rPr>
          <w:color w:val="0F6FC6" w:themeColor="accent1"/>
          <w:sz w:val="22"/>
          <w:szCs w:val="22"/>
        </w:rPr>
        <w:t xml:space="preserve">: </w:t>
      </w:r>
      <w:r w:rsidRPr="00EC07EF">
        <w:rPr>
          <w:color w:val="0F6FC6" w:themeColor="accent1"/>
          <w:sz w:val="22"/>
          <w:szCs w:val="22"/>
        </w:rPr>
        <w:t>The administrator add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</w:t>
      </w:r>
      <w:r>
        <w:rPr>
          <w:color w:val="0F6FC6" w:themeColor="accent1"/>
          <w:sz w:val="22"/>
          <w:szCs w:val="22"/>
        </w:rPr>
        <w:t xml:space="preserve">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2567FB50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>
        <w:rPr>
          <w:sz w:val="18"/>
          <w:szCs w:val="18"/>
        </w:rPr>
        <w:t xml:space="preserve"> open add a new product</w:t>
      </w:r>
      <w:r>
        <w:rPr>
          <w:sz w:val="18"/>
          <w:szCs w:val="18"/>
        </w:rPr>
        <w:t xml:space="preserve"> page</w:t>
      </w:r>
      <w:r w:rsidRPr="00CE14ED">
        <w:rPr>
          <w:sz w:val="18"/>
          <w:szCs w:val="18"/>
        </w:rPr>
        <w:t>.</w:t>
      </w:r>
    </w:p>
    <w:p w14:paraId="374A1A04" w14:textId="592075BC" w:rsidR="00EC07EF" w:rsidRPr="00CE14ED" w:rsidRDefault="00EC07EF" w:rsidP="00EC07E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E1865">
        <w:rPr>
          <w:sz w:val="18"/>
          <w:szCs w:val="18"/>
        </w:rPr>
        <w:t xml:space="preserve"> enter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933"/>
      </w:tblGrid>
      <w:tr w:rsidR="009E1865" w14:paraId="34879522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933" w:type="dxa"/>
          </w:tcPr>
          <w:p w14:paraId="78501D79" w14:textId="042B0FD9" w:rsidR="009E1865" w:rsidRDefault="009E1865" w:rsidP="00025134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933" w:type="dxa"/>
          </w:tcPr>
          <w:p w14:paraId="19737915" w14:textId="4FE867C7" w:rsidR="009E1865" w:rsidRDefault="009E1865" w:rsidP="00025134">
            <w:pPr>
              <w:rPr>
                <w:rFonts w:hint="cs"/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933" w:type="dxa"/>
          </w:tcPr>
          <w:p w14:paraId="40B586FD" w14:textId="3A5F0249" w:rsidR="009E1865" w:rsidRDefault="009E1865" w:rsidP="00025134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003DB50" w14:textId="3F757313" w:rsidR="009E1865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Amount </w:t>
            </w:r>
          </w:p>
        </w:tc>
        <w:tc>
          <w:tcPr>
            <w:tcW w:w="3933" w:type="dxa"/>
          </w:tcPr>
          <w:p w14:paraId="3F0165FA" w14:textId="66996773" w:rsidR="009E1865" w:rsidRDefault="009E1865" w:rsidP="00025134">
            <w:r>
              <w:t>20</w:t>
            </w:r>
          </w:p>
        </w:tc>
      </w:tr>
      <w:tr w:rsidR="009E1865" w14:paraId="7F7948A7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933" w:type="dxa"/>
          </w:tcPr>
          <w:p w14:paraId="7D820150" w14:textId="252462A0" w:rsidR="009E1865" w:rsidRDefault="009E1865" w:rsidP="00025134">
            <w:r>
              <w:t>1500.00</w:t>
            </w:r>
          </w:p>
        </w:tc>
      </w:tr>
      <w:tr w:rsidR="009E1865" w14:paraId="31125F3A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933" w:type="dxa"/>
          </w:tcPr>
          <w:p w14:paraId="75D96C08" w14:textId="7DD56D08" w:rsidR="009E1865" w:rsidRDefault="009E1865" w:rsidP="00025134">
            <w:r>
              <w:t>media_01.jpg</w:t>
            </w:r>
          </w:p>
        </w:tc>
      </w:tr>
      <w:tr w:rsidR="00EC07EF" w14:paraId="59F23FD1" w14:textId="77777777" w:rsidTr="009E1865">
        <w:trPr>
          <w:trHeight w:val="270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933" w:type="dxa"/>
          </w:tcPr>
          <w:p w14:paraId="5158E266" w14:textId="78DA4816" w:rsidR="00EC07EF" w:rsidRDefault="009E1865" w:rsidP="00025134">
            <w:r>
              <w:t>In-stock</w:t>
            </w:r>
          </w:p>
        </w:tc>
      </w:tr>
      <w:tr w:rsidR="00EC07EF" w14:paraId="44DA8BFB" w14:textId="77777777" w:rsidTr="009E1865">
        <w:trPr>
          <w:trHeight w:val="251"/>
          <w:jc w:val="center"/>
        </w:trPr>
        <w:tc>
          <w:tcPr>
            <w:tcW w:w="134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933" w:type="dxa"/>
          </w:tcPr>
          <w:p w14:paraId="00908F6A" w14:textId="7E9A506F" w:rsidR="00EC07EF" w:rsidRDefault="009E1865" w:rsidP="00025134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77777777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CF1CD9" w14:textId="2FE3052B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 A user</w:t>
      </w:r>
      <w:r w:rsidR="00221F3A">
        <w:rPr>
          <w:b/>
          <w:bCs/>
        </w:rPr>
        <w:t xml:space="preserve"> input wrong media name format</w:t>
      </w:r>
    </w:p>
    <w:p w14:paraId="72927876" w14:textId="77777777" w:rsidR="00EC07EF" w:rsidRDefault="00EC07EF" w:rsidP="00EC07EF">
      <w:pPr>
        <w:ind w:left="1440" w:firstLine="720"/>
      </w:pPr>
      <w:r>
        <w:t xml:space="preserve"> - Username: cus03</w:t>
      </w:r>
    </w:p>
    <w:p w14:paraId="78243994" w14:textId="77777777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>
        <w:rPr>
          <w:b/>
          <w:bCs/>
        </w:rPr>
        <w:t>A user input wrong password</w:t>
      </w:r>
    </w:p>
    <w:p w14:paraId="20C1E691" w14:textId="77777777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C07EF" w14:paraId="3D651515" w14:textId="77777777" w:rsidTr="00025134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DF9438" w14:textId="77777777" w:rsidR="00EC07EF" w:rsidRPr="00A56555" w:rsidRDefault="00EC07EF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245DE12" w14:textId="77777777" w:rsidR="00EC07EF" w:rsidRDefault="00EC07EF" w:rsidP="00025134">
            <w:r>
              <w:t xml:space="preserve">Sittipong Boriparn </w:t>
            </w:r>
          </w:p>
        </w:tc>
      </w:tr>
      <w:tr w:rsidR="00EC07EF" w14:paraId="20E78037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9E69779" w14:textId="77777777" w:rsidR="00EC07EF" w:rsidRPr="00A56555" w:rsidRDefault="00EC07EF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4E4DFCC9" w14:textId="77777777" w:rsidR="00EC07EF" w:rsidRDefault="00EC07EF" w:rsidP="00025134">
            <w:pPr>
              <w:rPr>
                <w:rFonts w:hint="cs"/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EC07EF" w14:paraId="5F574766" w14:textId="77777777" w:rsidTr="00025134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C2E859C" w14:textId="77777777" w:rsidR="00EC07EF" w:rsidRPr="00A56555" w:rsidRDefault="00EC07EF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FC8A463" w14:textId="77777777" w:rsidR="00EC07EF" w:rsidRDefault="00EC07EF" w:rsidP="00025134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EC07EF" w14:paraId="08F3885C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25B014D" w14:textId="77777777" w:rsidR="00EC07EF" w:rsidRPr="00A56555" w:rsidRDefault="00EC07EF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684DBA5E" w14:textId="77777777" w:rsidR="00EC07EF" w:rsidRDefault="00EC07EF" w:rsidP="00025134">
            <w:r>
              <w:t>admin1234</w:t>
            </w:r>
          </w:p>
        </w:tc>
      </w:tr>
      <w:tr w:rsidR="00EC07EF" w14:paraId="585A0EC7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1C2ED98" w14:textId="77777777" w:rsidR="00EC07EF" w:rsidRPr="00A56555" w:rsidRDefault="00EC07EF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2E218E3A" w14:textId="77777777" w:rsidR="00EC07EF" w:rsidRDefault="00EC07EF" w:rsidP="00025134">
            <w:r>
              <w:t>Panupak30@hotmail.com</w:t>
            </w:r>
          </w:p>
        </w:tc>
      </w:tr>
      <w:tr w:rsidR="00EC07EF" w14:paraId="25FE1384" w14:textId="77777777" w:rsidTr="00025134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1F5D29F" w14:textId="77777777" w:rsidR="00EC07EF" w:rsidRPr="00A56555" w:rsidRDefault="00EC07EF" w:rsidP="00025134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1E9DC793" w14:textId="77777777" w:rsidR="00EC07EF" w:rsidRDefault="00EC07EF" w:rsidP="00025134">
            <w:r>
              <w:t>admin_01.jpg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4B2F0FB0" w14:textId="77777777" w:rsidR="0020441B" w:rsidRDefault="0020441B" w:rsidP="00902165">
      <w:pPr>
        <w:rPr>
          <w:cs/>
          <w:lang w:bidi="th-TH"/>
        </w:rPr>
      </w:pPr>
    </w:p>
    <w:p w14:paraId="54A22DA2" w14:textId="77777777" w:rsidR="00902165" w:rsidRPr="001E73B7" w:rsidRDefault="00902165" w:rsidP="00902165">
      <w:pPr>
        <w:pStyle w:val="Heading1"/>
      </w:pPr>
      <w:bookmarkStart w:id="41" w:name="_Toc381175983"/>
      <w:r>
        <w:t>Pass and Fail Criteria</w:t>
      </w:r>
      <w:bookmarkEnd w:id="41"/>
      <w:r>
        <w:t xml:space="preserve"> 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34C4B" w14:textId="77777777" w:rsidR="00423AA1" w:rsidRDefault="00423AA1" w:rsidP="00454B44">
      <w:pPr>
        <w:spacing w:after="0" w:line="240" w:lineRule="auto"/>
      </w:pPr>
      <w:r>
        <w:separator/>
      </w:r>
    </w:p>
  </w:endnote>
  <w:endnote w:type="continuationSeparator" w:id="0">
    <w:p w14:paraId="015DE783" w14:textId="77777777" w:rsidR="00423AA1" w:rsidRDefault="00423AA1" w:rsidP="00454B44">
      <w:pPr>
        <w:spacing w:after="0" w:line="240" w:lineRule="auto"/>
      </w:pPr>
      <w:r>
        <w:continuationSeparator/>
      </w:r>
    </w:p>
  </w:endnote>
  <w:endnote w:type="continuationNotice" w:id="1">
    <w:p w14:paraId="49E3D5BA" w14:textId="77777777" w:rsidR="00423AA1" w:rsidRDefault="00423A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07B3E" w14:textId="77777777" w:rsidR="00423AA1" w:rsidRDefault="00423AA1">
    <w:pPr>
      <w:pStyle w:val="Footer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537E9">
      <w:rPr>
        <w:noProof/>
        <w:color w:val="404040" w:themeColor="text1" w:themeTint="BF"/>
      </w:rPr>
      <w:t>13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3984C50" w14:textId="02708702" w:rsidR="00423AA1" w:rsidRDefault="00423AA1">
        <w:pPr>
          <w:pStyle w:val="Footer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63071" w14:textId="77777777" w:rsidR="00423AA1" w:rsidRDefault="00423AA1" w:rsidP="00454B44">
      <w:pPr>
        <w:spacing w:after="0" w:line="240" w:lineRule="auto"/>
      </w:pPr>
      <w:r>
        <w:separator/>
      </w:r>
    </w:p>
  </w:footnote>
  <w:footnote w:type="continuationSeparator" w:id="0">
    <w:p w14:paraId="68D59C00" w14:textId="77777777" w:rsidR="00423AA1" w:rsidRDefault="00423AA1" w:rsidP="00454B44">
      <w:pPr>
        <w:spacing w:after="0" w:line="240" w:lineRule="auto"/>
      </w:pPr>
      <w:r>
        <w:continuationSeparator/>
      </w:r>
    </w:p>
  </w:footnote>
  <w:footnote w:type="continuationNotice" w:id="1">
    <w:p w14:paraId="13CCADD3" w14:textId="77777777" w:rsidR="00423AA1" w:rsidRDefault="00423A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13"/>
  </w:num>
  <w:num w:numId="11">
    <w:abstractNumId w:val="7"/>
  </w:num>
  <w:num w:numId="12">
    <w:abstractNumId w:val="14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44"/>
    <w:rsid w:val="000462F3"/>
    <w:rsid w:val="001332AE"/>
    <w:rsid w:val="001E73B7"/>
    <w:rsid w:val="0020441B"/>
    <w:rsid w:val="00221F3A"/>
    <w:rsid w:val="00232A2A"/>
    <w:rsid w:val="002537E9"/>
    <w:rsid w:val="0030180E"/>
    <w:rsid w:val="003066E7"/>
    <w:rsid w:val="003259A4"/>
    <w:rsid w:val="00372E08"/>
    <w:rsid w:val="003D59F5"/>
    <w:rsid w:val="00423AA1"/>
    <w:rsid w:val="00454B44"/>
    <w:rsid w:val="004851A7"/>
    <w:rsid w:val="004A096F"/>
    <w:rsid w:val="005572D2"/>
    <w:rsid w:val="005E158D"/>
    <w:rsid w:val="005E5F54"/>
    <w:rsid w:val="006F1372"/>
    <w:rsid w:val="008B2881"/>
    <w:rsid w:val="00902165"/>
    <w:rsid w:val="009E1865"/>
    <w:rsid w:val="009E7ABE"/>
    <w:rsid w:val="00A02A4E"/>
    <w:rsid w:val="00A164C5"/>
    <w:rsid w:val="00A20D09"/>
    <w:rsid w:val="00A56555"/>
    <w:rsid w:val="00A931BA"/>
    <w:rsid w:val="00B03213"/>
    <w:rsid w:val="00B07163"/>
    <w:rsid w:val="00B63899"/>
    <w:rsid w:val="00C26178"/>
    <w:rsid w:val="00CB1AA3"/>
    <w:rsid w:val="00CB7232"/>
    <w:rsid w:val="00CD0D39"/>
    <w:rsid w:val="00CE14ED"/>
    <w:rsid w:val="00CE6C6D"/>
    <w:rsid w:val="00D61D41"/>
    <w:rsid w:val="00DE2F3F"/>
    <w:rsid w:val="00E14954"/>
    <w:rsid w:val="00E742F9"/>
    <w:rsid w:val="00E80AA2"/>
    <w:rsid w:val="00E97A3F"/>
    <w:rsid w:val="00EC07EF"/>
    <w:rsid w:val="00EE1E39"/>
    <w:rsid w:val="00EE4C56"/>
    <w:rsid w:val="00EE5DA1"/>
    <w:rsid w:val="00F12063"/>
    <w:rsid w:val="00F265A3"/>
    <w:rsid w:val="00F57E68"/>
    <w:rsid w:val="00F62505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008F66"/>
  <w15:chartTrackingRefBased/>
  <w15:docId w15:val="{37C6ABB8-1798-41FE-BD10-C07A4BE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389D7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44"/>
  </w:style>
  <w:style w:type="paragraph" w:styleId="Footer">
    <w:name w:val="footer"/>
    <w:basedOn w:val="Normal"/>
    <w:link w:val="FooterChar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44"/>
  </w:style>
  <w:style w:type="paragraph" w:styleId="TOCHeading">
    <w:name w:val="TOC Heading"/>
    <w:basedOn w:val="Heading1"/>
    <w:next w:val="Normal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20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063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7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08BF536040343D18492C13F99FE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C125-A64F-4D50-862D-BD9316051213}"/>
      </w:docPartPr>
      <w:docPartBody>
        <w:p w:rsidR="004E6B58" w:rsidRDefault="004E6B58" w:rsidP="004E6B58">
          <w:pPr>
            <w:pStyle w:val="408BF536040343D18492C13F99FE003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10ED17873304ACBB3B3A9F2416A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A506-FEB0-4D2C-B180-8AAC15A55BEE}"/>
      </w:docPartPr>
      <w:docPartBody>
        <w:p w:rsidR="004E6B58" w:rsidRDefault="004E6B58" w:rsidP="004E6B58">
          <w:pPr>
            <w:pStyle w:val="C10ED17873304ACBB3B3A9F2416A1ED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27950FB28A248D1B80B9A4225F9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AFB9-7B04-4EA1-BF8F-8BE81228893E}"/>
      </w:docPartPr>
      <w:docPartBody>
        <w:p w:rsidR="004E6B58" w:rsidRDefault="004E6B58" w:rsidP="004E6B58">
          <w:pPr>
            <w:pStyle w:val="127950FB28A248D1B80B9A4225F9387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8"/>
    <w:rsid w:val="00102864"/>
    <w:rsid w:val="00174D10"/>
    <w:rsid w:val="004E6B58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PlaceholderText">
    <w:name w:val="Placeholder Text"/>
    <w:basedOn w:val="DefaultParagraphFont"/>
    <w:uiPriority w:val="99"/>
    <w:semiHidden/>
    <w:rsid w:val="00174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CD6963-8CEE-451C-AECF-C79D010D84FE}">
  <ds:schemaRefs>
    <ds:schemaRef ds:uri="ba8fbb1a-5876-4259-a72b-2b45a168094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40EBFCF-1010-4DF0-92D2-84476D5C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24</Pages>
  <Words>3294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22032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>PANUPAK VICHAIDIT</dc:creator>
  <cp:keywords/>
  <cp:lastModifiedBy>Panupak Wichaidit</cp:lastModifiedBy>
  <cp:revision>2</cp:revision>
  <dcterms:created xsi:type="dcterms:W3CDTF">2014-02-26T07:09:00Z</dcterms:created>
  <dcterms:modified xsi:type="dcterms:W3CDTF">2014-02-26T07:09:00Z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